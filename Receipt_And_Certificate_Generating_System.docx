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36172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2103302" cy="203471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akaic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36172A" w:rsidP="00C6554A">
      <w:pPr>
        <w:pStyle w:val="Title"/>
      </w:pPr>
      <w:r>
        <w:t>Receipt &amp; Certificate Generating System</w:t>
      </w:r>
    </w:p>
    <w:p w:rsidR="00C6554A" w:rsidRPr="00D5413C" w:rsidRDefault="00C6554A" w:rsidP="00C6554A">
      <w:pPr>
        <w:pStyle w:val="Subtitle"/>
      </w:pPr>
    </w:p>
    <w:p w:rsidR="00C6554A" w:rsidRDefault="0036172A" w:rsidP="00C6554A">
      <w:pPr>
        <w:pStyle w:val="ContactInfo"/>
      </w:pPr>
      <w:proofErr w:type="spellStart"/>
      <w:r>
        <w:t>Prabhanjan</w:t>
      </w:r>
      <w:proofErr w:type="spellEnd"/>
      <w:r>
        <w:t xml:space="preserve"> </w:t>
      </w:r>
      <w:proofErr w:type="spellStart"/>
      <w:r>
        <w:t>Dhobale</w:t>
      </w:r>
      <w:proofErr w:type="spellEnd"/>
      <w:r w:rsidR="00C6554A">
        <w:t xml:space="preserve"> | </w:t>
      </w:r>
      <w:r>
        <w:t>Project in C#</w:t>
      </w:r>
      <w:r w:rsidR="00C6554A">
        <w:t xml:space="preserve"> </w:t>
      </w:r>
      <w:r w:rsidR="00C6554A">
        <w:br w:type="page"/>
      </w:r>
    </w:p>
    <w:p w:rsidR="00C6554A" w:rsidRDefault="0036172A" w:rsidP="00C6554A">
      <w:pPr>
        <w:pStyle w:val="Heading1"/>
      </w:pPr>
      <w:r>
        <w:lastRenderedPageBreak/>
        <w:t>Entity Relationship Diagram</w:t>
      </w:r>
    </w:p>
    <w:p w:rsidR="0036172A" w:rsidRDefault="00E50DA3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F1BDD" wp14:editId="3FECD01E">
                <wp:simplePos x="0" y="0"/>
                <wp:positionH relativeFrom="margin">
                  <wp:posOffset>2011680</wp:posOffset>
                </wp:positionH>
                <wp:positionV relativeFrom="paragraph">
                  <wp:posOffset>299720</wp:posOffset>
                </wp:positionV>
                <wp:extent cx="1508760" cy="49530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4953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72A" w:rsidRPr="0036172A" w:rsidRDefault="0036172A" w:rsidP="003617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F1BDD" id="Text Box 4" o:spid="_x0000_s1026" style="position:absolute;margin-left:158.4pt;margin-top:23.6pt;width:118.8pt;height:3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" fillcolor="white [3201]" strokeweight=".5pt">
                <v:textbox>
                  <w:txbxContent>
                    <w:p w:rsidR="0036172A" w:rsidRPr="0036172A" w:rsidRDefault="0036172A" w:rsidP="003617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6172A" w:rsidRDefault="0036172A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185420</wp:posOffset>
                </wp:positionV>
                <wp:extent cx="1508760" cy="4953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4953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72A" w:rsidRPr="0036172A" w:rsidRDefault="0036172A" w:rsidP="0036172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6172A">
                              <w:rPr>
                                <w:b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Text Box 3" o:spid="_x0000_s1027" style="position:absolute;margin-left:15pt;margin-top:14.6pt;width:118.8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" fillcolor="white [3201]" strokeweight=".5pt">
                <v:textbox>
                  <w:txbxContent>
                    <w:p w:rsidR="0036172A" w:rsidRPr="0036172A" w:rsidRDefault="0036172A" w:rsidP="0036172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36172A">
                        <w:rPr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36172A" w:rsidRDefault="0036172A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F1BDD" wp14:editId="3FECD01E">
                <wp:simplePos x="0" y="0"/>
                <wp:positionH relativeFrom="column">
                  <wp:posOffset>3787140</wp:posOffset>
                </wp:positionH>
                <wp:positionV relativeFrom="paragraph">
                  <wp:posOffset>56515</wp:posOffset>
                </wp:positionV>
                <wp:extent cx="1508760" cy="4953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4953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72A" w:rsidRPr="0036172A" w:rsidRDefault="0036172A" w:rsidP="003617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F1BDD" id="Text Box 5" o:spid="_x0000_s1028" style="position:absolute;margin-left:298.2pt;margin-top:4.45pt;width:118.8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" fillcolor="white [3201]" strokeweight=".5pt">
                <v:textbox>
                  <w:txbxContent>
                    <w:p w:rsidR="0036172A" w:rsidRPr="0036172A" w:rsidRDefault="0036172A" w:rsidP="003617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36172A" w:rsidRDefault="008C5103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96520</wp:posOffset>
                </wp:positionV>
                <wp:extent cx="7620" cy="179070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F67B1"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7.6pt" to="217.8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" strokecolor="black [3040]"/>
            </w:pict>
          </mc:Fallback>
        </mc:AlternateContent>
      </w:r>
    </w:p>
    <w:p w:rsidR="0036172A" w:rsidRDefault="008C5103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104775</wp:posOffset>
                </wp:positionV>
                <wp:extent cx="1013460" cy="1569720"/>
                <wp:effectExtent l="0" t="0" r="3429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156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3FD38" id="Straight Connector 24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8.25pt" to="330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5715</wp:posOffset>
                </wp:positionV>
                <wp:extent cx="998220" cy="1691640"/>
                <wp:effectExtent l="0" t="0" r="3048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169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054B5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.45pt" to="189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" strokecolor="black [3040]"/>
            </w:pict>
          </mc:Fallback>
        </mc:AlternateContent>
      </w:r>
      <w:r w:rsidR="003617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4F1BDD" wp14:editId="3FECD01E">
                <wp:simplePos x="0" y="0"/>
                <wp:positionH relativeFrom="column">
                  <wp:posOffset>-556260</wp:posOffset>
                </wp:positionH>
                <wp:positionV relativeFrom="paragraph">
                  <wp:posOffset>203835</wp:posOffset>
                </wp:positionV>
                <wp:extent cx="1767840" cy="49530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953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72A" w:rsidRPr="0036172A" w:rsidRDefault="0036172A" w:rsidP="0036172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Class_reference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4F1BDD" id="Text Box 7" o:spid="_x0000_s1029" style="position:absolute;margin-left:-43.8pt;margin-top:16.05pt;width:139.2pt;height:3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" fillcolor="white [3201]" strokeweight=".5pt">
                <v:textbox>
                  <w:txbxContent>
                    <w:p w:rsidR="0036172A" w:rsidRPr="0036172A" w:rsidRDefault="0036172A" w:rsidP="0036172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Class_reference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6172A" w:rsidRDefault="00785504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4F1BDD" wp14:editId="3FECD01E">
                <wp:simplePos x="0" y="0"/>
                <wp:positionH relativeFrom="column">
                  <wp:posOffset>4107180</wp:posOffset>
                </wp:positionH>
                <wp:positionV relativeFrom="paragraph">
                  <wp:posOffset>5080</wp:posOffset>
                </wp:positionV>
                <wp:extent cx="1508760" cy="495300"/>
                <wp:effectExtent l="0" t="0" r="152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4953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72A" w:rsidRPr="0036172A" w:rsidRDefault="0036172A" w:rsidP="003617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F1BDD" id="Text Box 6" o:spid="_x0000_s1030" style="position:absolute;margin-left:323.4pt;margin-top:.4pt;width:118.8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" fillcolor="white [3201]" strokeweight=".5pt">
                <v:textbox>
                  <w:txbxContent>
                    <w:p w:rsidR="0036172A" w:rsidRPr="0036172A" w:rsidRDefault="0036172A" w:rsidP="003617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Skills</w:t>
                      </w:r>
                    </w:p>
                  </w:txbxContent>
                </v:textbox>
              </v:oval>
            </w:pict>
          </mc:Fallback>
        </mc:AlternateContent>
      </w:r>
    </w:p>
    <w:p w:rsidR="0036172A" w:rsidRDefault="00785504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183515</wp:posOffset>
                </wp:positionV>
                <wp:extent cx="967740" cy="1097280"/>
                <wp:effectExtent l="0" t="0" r="2286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BBA4B" id="Straight Connector 2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14.45pt" to="334.8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" strokecolor="black [3040]"/>
            </w:pict>
          </mc:Fallback>
        </mc:AlternateContent>
      </w:r>
      <w:r w:rsidR="008C510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206375</wp:posOffset>
                </wp:positionV>
                <wp:extent cx="998220" cy="1089660"/>
                <wp:effectExtent l="0" t="0" r="3048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6446F" id="Straight Connector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16.25pt" to="154.2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" strokecolor="black [3040]"/>
            </w:pict>
          </mc:Fallback>
        </mc:AlternateContent>
      </w:r>
    </w:p>
    <w:p w:rsidR="0036172A" w:rsidRDefault="0036172A" w:rsidP="00C6554A">
      <w:pPr>
        <w:pStyle w:val="Heading2"/>
      </w:pPr>
    </w:p>
    <w:p w:rsidR="0036172A" w:rsidRDefault="00A236C3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4F1BDD" wp14:editId="3FECD01E">
                <wp:simplePos x="0" y="0"/>
                <wp:positionH relativeFrom="column">
                  <wp:posOffset>4107180</wp:posOffset>
                </wp:positionH>
                <wp:positionV relativeFrom="paragraph">
                  <wp:posOffset>10160</wp:posOffset>
                </wp:positionV>
                <wp:extent cx="1752600" cy="4953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53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72A" w:rsidRPr="0036172A" w:rsidRDefault="0036172A" w:rsidP="0036172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Mode_of_class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4F1BDD" id="Text Box 10" o:spid="_x0000_s1031" style="position:absolute;margin-left:323.4pt;margin-top:.8pt;width:138pt;height:3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" fillcolor="white [3201]" strokeweight=".5pt">
                <v:textbox>
                  <w:txbxContent>
                    <w:p w:rsidR="0036172A" w:rsidRPr="0036172A" w:rsidRDefault="0036172A" w:rsidP="0036172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Mode_of_class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617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4F1BDD" wp14:editId="3FECD01E">
                <wp:simplePos x="0" y="0"/>
                <wp:positionH relativeFrom="column">
                  <wp:posOffset>-411480</wp:posOffset>
                </wp:positionH>
                <wp:positionV relativeFrom="paragraph">
                  <wp:posOffset>135890</wp:posOffset>
                </wp:positionV>
                <wp:extent cx="1508760" cy="4953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4953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72A" w:rsidRPr="0036172A" w:rsidRDefault="0036172A" w:rsidP="003617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F1BDD" id="Text Box 8" o:spid="_x0000_s1032" style="position:absolute;margin-left:-32.4pt;margin-top:10.7pt;width:118.8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" fillcolor="white [3201]" strokeweight=".5pt">
                <v:textbox>
                  <w:txbxContent>
                    <w:p w:rsidR="0036172A" w:rsidRPr="0036172A" w:rsidRDefault="0036172A" w:rsidP="003617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</w:p>
    <w:p w:rsidR="0036172A" w:rsidRDefault="0036172A" w:rsidP="00C6554A">
      <w:pPr>
        <w:pStyle w:val="Heading2"/>
      </w:pPr>
      <w:bookmarkStart w:id="5" w:name="_GoBack"/>
      <w:bookmarkEnd w:id="5"/>
    </w:p>
    <w:p w:rsidR="0036172A" w:rsidRDefault="00A236C3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5080</wp:posOffset>
                </wp:positionV>
                <wp:extent cx="678180" cy="457200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04DB2" id="Straight Connector 2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.4pt" to="336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" strokecolor="black [3040]"/>
            </w:pict>
          </mc:Fallback>
        </mc:AlternateContent>
      </w:r>
      <w:r w:rsidR="008C510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157480</wp:posOffset>
                </wp:positionV>
                <wp:extent cx="1013460" cy="510540"/>
                <wp:effectExtent l="0" t="0" r="3429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3E7AD" id="Straight Connector 2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2.4pt" to="2in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" strokecolor="black [3040]"/>
            </w:pict>
          </mc:Fallback>
        </mc:AlternateContent>
      </w:r>
    </w:p>
    <w:p w:rsidR="0036172A" w:rsidRDefault="0036172A" w:rsidP="00C6554A">
      <w:pPr>
        <w:pStyle w:val="Heading2"/>
      </w:pPr>
    </w:p>
    <w:p w:rsidR="0036172A" w:rsidRDefault="0036172A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45085</wp:posOffset>
                </wp:positionV>
                <wp:extent cx="1912620" cy="624840"/>
                <wp:effectExtent l="0" t="0" r="1143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72A" w:rsidRPr="0036172A" w:rsidRDefault="0036172A" w:rsidP="0036172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6172A">
                              <w:rPr>
                                <w:b/>
                                <w:sz w:val="30"/>
                                <w:szCs w:val="30"/>
                              </w:rPr>
                              <w:t>StudentDetails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43.4pt;margin-top:3.55pt;width:150.6pt;height:4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" fillcolor="white [3201]" strokeweight=".5pt">
                <v:textbox>
                  <w:txbxContent>
                    <w:p w:rsidR="0036172A" w:rsidRPr="0036172A" w:rsidRDefault="0036172A" w:rsidP="0036172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proofErr w:type="spellStart"/>
                      <w:r w:rsidRPr="0036172A">
                        <w:rPr>
                          <w:b/>
                          <w:sz w:val="30"/>
                          <w:szCs w:val="30"/>
                        </w:rPr>
                        <w:t>StudentDetails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4F1BDD" wp14:editId="3FECD01E">
                <wp:simplePos x="0" y="0"/>
                <wp:positionH relativeFrom="margin">
                  <wp:posOffset>-998220</wp:posOffset>
                </wp:positionH>
                <wp:positionV relativeFrom="paragraph">
                  <wp:posOffset>128905</wp:posOffset>
                </wp:positionV>
                <wp:extent cx="1889760" cy="495300"/>
                <wp:effectExtent l="0" t="0" r="152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4953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72A" w:rsidRPr="0036172A" w:rsidRDefault="0036172A" w:rsidP="0036172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Year_of_passing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4F1BDD" id="Text Box 9" o:spid="_x0000_s1034" style="position:absolute;margin-left:-78.6pt;margin-top:10.15pt;width:148.8pt;height:39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" fillcolor="white [3201]" strokeweight=".5pt">
                <v:textbox>
                  <w:txbxContent>
                    <w:p w:rsidR="0036172A" w:rsidRPr="0036172A" w:rsidRDefault="0036172A" w:rsidP="0036172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Year_of_passing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6172A" w:rsidRDefault="008C5103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107315</wp:posOffset>
                </wp:positionV>
                <wp:extent cx="952500" cy="20574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82215" id="Straight Connector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8.45pt" to="143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" strokecolor="black [3040]"/>
            </w:pict>
          </mc:Fallback>
        </mc:AlternateContent>
      </w:r>
    </w:p>
    <w:p w:rsidR="0036172A" w:rsidRDefault="008C5103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146685</wp:posOffset>
                </wp:positionV>
                <wp:extent cx="594360" cy="220980"/>
                <wp:effectExtent l="0" t="0" r="3429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56211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1.55pt" to="340.8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" strokecolor="black [3040]"/>
            </w:pict>
          </mc:Fallback>
        </mc:AlternateContent>
      </w:r>
      <w:r w:rsidR="003617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4F1BDD" wp14:editId="3FECD01E">
                <wp:simplePos x="0" y="0"/>
                <wp:positionH relativeFrom="column">
                  <wp:posOffset>4267200</wp:posOffset>
                </wp:positionH>
                <wp:positionV relativeFrom="paragraph">
                  <wp:posOffset>123825</wp:posOffset>
                </wp:positionV>
                <wp:extent cx="2225040" cy="617220"/>
                <wp:effectExtent l="0" t="0" r="2286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61722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72A" w:rsidRPr="0036172A" w:rsidRDefault="0036172A" w:rsidP="0036172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Pri_contact_number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F1BDD" id="Text Box 11" o:spid="_x0000_s1035" style="position:absolute;margin-left:336pt;margin-top:9.75pt;width:175.2pt;height:4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" fillcolor="white [3201]" strokeweight=".5pt">
                <v:textbox>
                  <w:txbxContent>
                    <w:p w:rsidR="0036172A" w:rsidRPr="0036172A" w:rsidRDefault="0036172A" w:rsidP="0036172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Pri_contact_number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6172A" w:rsidRDefault="008C5103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71120</wp:posOffset>
                </wp:positionV>
                <wp:extent cx="1013460" cy="2004060"/>
                <wp:effectExtent l="0" t="0" r="3429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2004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40805" id="Straight Connector 3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5.6pt" to="219pt,1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71120</wp:posOffset>
                </wp:positionV>
                <wp:extent cx="1280160" cy="1783080"/>
                <wp:effectExtent l="0" t="0" r="3429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178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C1965" id="Straight Connector 36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5.6pt" to="210.6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78740</wp:posOffset>
                </wp:positionV>
                <wp:extent cx="1043940" cy="1501140"/>
                <wp:effectExtent l="0" t="0" r="2286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43027" id="Straight Connector 3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6.2pt" to="333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71120</wp:posOffset>
                </wp:positionV>
                <wp:extent cx="1219200" cy="1249680"/>
                <wp:effectExtent l="0" t="0" r="1905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88ABA" id="Straight Connector 3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5.6pt" to="199.2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55880</wp:posOffset>
                </wp:positionV>
                <wp:extent cx="1219200" cy="7620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B5EB2" id="Straight Connector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4.4pt" to="365.4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71120</wp:posOffset>
                </wp:positionV>
                <wp:extent cx="883920" cy="76200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3B84A" id="Straight Connector 3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5.6pt" to="179.4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63500</wp:posOffset>
                </wp:positionV>
                <wp:extent cx="464820" cy="91440"/>
                <wp:effectExtent l="0" t="0" r="1143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B3AF9" id="Straight Connector 2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5pt" to="157.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4F1BDD" wp14:editId="3FECD01E">
                <wp:simplePos x="0" y="0"/>
                <wp:positionH relativeFrom="column">
                  <wp:posOffset>198120</wp:posOffset>
                </wp:positionH>
                <wp:positionV relativeFrom="paragraph">
                  <wp:posOffset>66040</wp:posOffset>
                </wp:positionV>
                <wp:extent cx="1508760" cy="495300"/>
                <wp:effectExtent l="0" t="0" r="1524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4953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72A" w:rsidRPr="0036172A" w:rsidRDefault="0036172A" w:rsidP="003617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F1BDD" id="Text Box 13" o:spid="_x0000_s1036" style="position:absolute;margin-left:15.6pt;margin-top:5.2pt;width:118.8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" fillcolor="white [3201]" strokeweight=".5pt">
                <v:textbox>
                  <w:txbxContent>
                    <w:p w:rsidR="0036172A" w:rsidRPr="0036172A" w:rsidRDefault="0036172A" w:rsidP="003617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:rsidR="0036172A" w:rsidRDefault="0036172A" w:rsidP="00C6554A">
      <w:pPr>
        <w:pStyle w:val="Heading2"/>
      </w:pPr>
    </w:p>
    <w:p w:rsidR="0036172A" w:rsidRDefault="008C5103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4F1BDD" wp14:editId="3FECD01E">
                <wp:simplePos x="0" y="0"/>
                <wp:positionH relativeFrom="column">
                  <wp:posOffset>-967740</wp:posOffset>
                </wp:positionH>
                <wp:positionV relativeFrom="paragraph">
                  <wp:posOffset>210820</wp:posOffset>
                </wp:positionV>
                <wp:extent cx="1508760" cy="495300"/>
                <wp:effectExtent l="0" t="0" r="1524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4953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5103" w:rsidRPr="0036172A" w:rsidRDefault="008C5103" w:rsidP="008C51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F1BDD" id="Text Box 19" o:spid="_x0000_s1037" style="position:absolute;margin-left:-76.2pt;margin-top:16.6pt;width:118.8pt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" fillcolor="white [3201]" strokeweight=".5pt">
                <v:textbox>
                  <w:txbxContent>
                    <w:p w:rsidR="008C5103" w:rsidRPr="0036172A" w:rsidRDefault="008C5103" w:rsidP="008C51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</w:p>
    <w:p w:rsidR="0036172A" w:rsidRDefault="008C5103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204470</wp:posOffset>
                </wp:positionV>
                <wp:extent cx="891540" cy="68580"/>
                <wp:effectExtent l="0" t="0" r="2286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24332" id="Straight Connector 32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6.1pt" to="112.2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" strokecolor="black [3040]"/>
            </w:pict>
          </mc:Fallback>
        </mc:AlternateContent>
      </w:r>
      <w:r w:rsidR="003617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4F1BDD" wp14:editId="3FECD01E">
                <wp:simplePos x="0" y="0"/>
                <wp:positionH relativeFrom="column">
                  <wp:posOffset>4282440</wp:posOffset>
                </wp:positionH>
                <wp:positionV relativeFrom="paragraph">
                  <wp:posOffset>97790</wp:posOffset>
                </wp:positionV>
                <wp:extent cx="1866900" cy="792480"/>
                <wp:effectExtent l="0" t="0" r="1905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7924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72A" w:rsidRPr="0036172A" w:rsidRDefault="0036172A" w:rsidP="0036172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Another_contact_number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F1BDD" id="Text Box 12" o:spid="_x0000_s1038" style="position:absolute;margin-left:337.2pt;margin-top:7.7pt;width:147pt;height:6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" fillcolor="white [3201]" strokeweight=".5pt">
                <v:textbox>
                  <w:txbxContent>
                    <w:p w:rsidR="0036172A" w:rsidRPr="0036172A" w:rsidRDefault="0036172A" w:rsidP="0036172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Another_contact_number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6172A" w:rsidRDefault="0036172A" w:rsidP="00C6554A">
      <w:pPr>
        <w:pStyle w:val="Heading2"/>
      </w:pPr>
    </w:p>
    <w:p w:rsidR="0036172A" w:rsidRDefault="0036172A" w:rsidP="00C6554A">
      <w:pPr>
        <w:pStyle w:val="Heading2"/>
      </w:pPr>
    </w:p>
    <w:p w:rsidR="0036172A" w:rsidRDefault="0036172A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4F1BDD" wp14:editId="3FECD0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08760" cy="495300"/>
                <wp:effectExtent l="0" t="0" r="1524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4953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72A" w:rsidRPr="0036172A" w:rsidRDefault="0036172A" w:rsidP="0036172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isAdmitted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F1BDD" id="Text Box 14" o:spid="_x0000_s1039" style="position:absolute;margin-left:0;margin-top:0;width:118.8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" fillcolor="white [3201]" strokeweight=".5pt">
                <v:textbox>
                  <w:txbxContent>
                    <w:p w:rsidR="0036172A" w:rsidRPr="0036172A" w:rsidRDefault="0036172A" w:rsidP="0036172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isAdmitted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6172A" w:rsidRDefault="00E50DA3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4F1BDD" wp14:editId="3FECD01E">
                <wp:simplePos x="0" y="0"/>
                <wp:positionH relativeFrom="margin">
                  <wp:posOffset>3604260</wp:posOffset>
                </wp:positionH>
                <wp:positionV relativeFrom="paragraph">
                  <wp:posOffset>116840</wp:posOffset>
                </wp:positionV>
                <wp:extent cx="1996440" cy="495300"/>
                <wp:effectExtent l="0" t="0" r="2286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4953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72A" w:rsidRPr="0036172A" w:rsidRDefault="0036172A" w:rsidP="0036172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Work_experience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4F1BDD" id="Text Box 15" o:spid="_x0000_s1040" style="position:absolute;margin-left:283.8pt;margin-top:9.2pt;width:157.2pt;height:39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" fillcolor="white [3201]" strokeweight=".5pt">
                <v:textbox>
                  <w:txbxContent>
                    <w:p w:rsidR="0036172A" w:rsidRPr="0036172A" w:rsidRDefault="0036172A" w:rsidP="0036172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Work_experience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6172A" w:rsidRDefault="00E50DA3" w:rsidP="00C655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4F1BDD" wp14:editId="3FECD01E">
                <wp:simplePos x="0" y="0"/>
                <wp:positionH relativeFrom="column">
                  <wp:posOffset>937260</wp:posOffset>
                </wp:positionH>
                <wp:positionV relativeFrom="paragraph">
                  <wp:posOffset>434340</wp:posOffset>
                </wp:positionV>
                <wp:extent cx="1508760" cy="495300"/>
                <wp:effectExtent l="0" t="0" r="1524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4953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72A" w:rsidRPr="0036172A" w:rsidRDefault="0036172A" w:rsidP="003617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F1BDD" id="Text Box 17" o:spid="_x0000_s1041" style="position:absolute;margin-left:73.8pt;margin-top:34.2pt;width:118.8pt;height:3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" fillcolor="white [3201]" strokeweight=".5pt">
                <v:textbox>
                  <w:txbxContent>
                    <w:p w:rsidR="0036172A" w:rsidRPr="0036172A" w:rsidRDefault="0036172A" w:rsidP="003617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186690</wp:posOffset>
                </wp:positionV>
                <wp:extent cx="1036320" cy="274320"/>
                <wp:effectExtent l="0" t="0" r="3048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B99E5" id="Straight Connector 37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14.7pt" to="112.2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4F1BDD" wp14:editId="3FECD01E">
                <wp:simplePos x="0" y="0"/>
                <wp:positionH relativeFrom="column">
                  <wp:posOffset>-853440</wp:posOffset>
                </wp:positionH>
                <wp:positionV relativeFrom="paragraph">
                  <wp:posOffset>344170</wp:posOffset>
                </wp:positionV>
                <wp:extent cx="1508760" cy="838200"/>
                <wp:effectExtent l="0" t="0" r="1524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8382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5103" w:rsidRPr="0036172A" w:rsidRDefault="008C5103" w:rsidP="008C510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Time_preference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F1BDD" id="Text Box 18" o:spid="_x0000_s1042" style="position:absolute;margin-left:-67.2pt;margin-top:27.1pt;width:118.8pt;height:6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" fillcolor="white [3201]" strokeweight=".5pt">
                <v:textbox>
                  <w:txbxContent>
                    <w:p w:rsidR="008C5103" w:rsidRPr="0036172A" w:rsidRDefault="008C5103" w:rsidP="008C510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Time_preference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344170</wp:posOffset>
                </wp:positionV>
                <wp:extent cx="274320" cy="281940"/>
                <wp:effectExtent l="0" t="0" r="3048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84BA8" id="Straight Connector 41" o:spid="_x0000_s1026" style="position:absolute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7.1pt" to="21.6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" strokecolor="black [3040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4F1BDD" wp14:editId="3FECD01E">
                <wp:simplePos x="0" y="0"/>
                <wp:positionH relativeFrom="column">
                  <wp:posOffset>5448300</wp:posOffset>
                </wp:positionH>
                <wp:positionV relativeFrom="paragraph">
                  <wp:posOffset>207010</wp:posOffset>
                </wp:positionV>
                <wp:extent cx="1607820" cy="1082040"/>
                <wp:effectExtent l="0" t="0" r="1143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10820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72A" w:rsidRPr="0036172A" w:rsidRDefault="0036172A" w:rsidP="0036172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F1BDD" id="Text Box 16" o:spid="_x0000_s1043" style="position:absolute;margin-left:429pt;margin-top:16.3pt;width:126.6pt;height:8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" fillcolor="white [3201]" strokeweight=".5pt">
                <v:textbox>
                  <w:txbxContent>
                    <w:p w:rsidR="0036172A" w:rsidRPr="0036172A" w:rsidRDefault="0036172A" w:rsidP="0036172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247E20" wp14:editId="19075CC8">
                <wp:simplePos x="0" y="0"/>
                <wp:positionH relativeFrom="column">
                  <wp:posOffset>5554980</wp:posOffset>
                </wp:positionH>
                <wp:positionV relativeFrom="paragraph">
                  <wp:posOffset>274320</wp:posOffset>
                </wp:positionV>
                <wp:extent cx="1417320" cy="922020"/>
                <wp:effectExtent l="0" t="0" r="1143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92202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5103" w:rsidRPr="0036172A" w:rsidRDefault="008C5103" w:rsidP="008C510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Year_of_experience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47E20" id="Text Box 40" o:spid="_x0000_s1044" style="position:absolute;margin-left:437.4pt;margin-top:21.6pt;width:111.6pt;height:7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" fillcolor="white [3201]" strokeweight=".5pt">
                <v:textbox>
                  <w:txbxContent>
                    <w:p w:rsidR="008C5103" w:rsidRPr="0036172A" w:rsidRDefault="008C5103" w:rsidP="008C510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Year_of_experience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6172A" w:rsidRDefault="0036172A" w:rsidP="00C6554A">
      <w:pPr>
        <w:pStyle w:val="Heading2"/>
      </w:pPr>
    </w:p>
    <w:p w:rsidR="0036172A" w:rsidRDefault="0036172A" w:rsidP="00C6554A">
      <w:pPr>
        <w:pStyle w:val="Heading2"/>
      </w:pPr>
    </w:p>
    <w:p w:rsidR="0036172A" w:rsidRDefault="0036172A" w:rsidP="00C6554A">
      <w:pPr>
        <w:pStyle w:val="Heading2"/>
      </w:pPr>
    </w:p>
    <w:p w:rsidR="0036172A" w:rsidRDefault="0036172A" w:rsidP="00C6554A">
      <w:pPr>
        <w:pStyle w:val="Heading2"/>
      </w:pPr>
    </w:p>
    <w:p w:rsidR="0036172A" w:rsidRDefault="0036172A" w:rsidP="00C6554A">
      <w:pPr>
        <w:pStyle w:val="Heading2"/>
      </w:pPr>
    </w:p>
    <w:p w:rsidR="0036172A" w:rsidRDefault="0036172A" w:rsidP="00C6554A">
      <w:pPr>
        <w:pStyle w:val="Heading2"/>
      </w:pPr>
    </w:p>
    <w:p w:rsidR="0036172A" w:rsidRDefault="0036172A" w:rsidP="00C6554A">
      <w:pPr>
        <w:pStyle w:val="Heading2"/>
      </w:pPr>
    </w:p>
    <w:p w:rsidR="0036172A" w:rsidRDefault="0036172A" w:rsidP="00C6554A">
      <w:pPr>
        <w:pStyle w:val="Heading2"/>
      </w:pPr>
    </w:p>
    <w:p w:rsidR="0036172A" w:rsidRDefault="0036172A" w:rsidP="00C6554A">
      <w:pPr>
        <w:pStyle w:val="Heading2"/>
      </w:pPr>
    </w:p>
    <w:p w:rsidR="0036172A" w:rsidRDefault="0036172A" w:rsidP="00C6554A">
      <w:pPr>
        <w:pStyle w:val="Heading2"/>
      </w:pPr>
    </w:p>
    <w:p w:rsidR="0036172A" w:rsidRDefault="0036172A" w:rsidP="00C6554A">
      <w:pPr>
        <w:pStyle w:val="Heading2"/>
      </w:pPr>
    </w:p>
    <w:p w:rsidR="0036172A" w:rsidRDefault="0036172A" w:rsidP="00C6554A">
      <w:pPr>
        <w:pStyle w:val="Heading2"/>
      </w:pPr>
    </w:p>
    <w:p w:rsidR="0036172A" w:rsidRDefault="0036172A" w:rsidP="00C6554A">
      <w:pPr>
        <w:pStyle w:val="Heading2"/>
      </w:pPr>
    </w:p>
    <w:p w:rsidR="00C6554A" w:rsidRPr="00D5413C" w:rsidRDefault="004A56D3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FF6FDEFB7BAB49528606AE19305475F5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1DE6514BBC4C45839D9221EE6C9F5B81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 w:rsidSect="00E50DA3">
      <w:footerReference w:type="default" r:id="rId8"/>
      <w:pgSz w:w="20160" w:h="12240" w:orient="landscape" w:code="5"/>
      <w:pgMar w:top="1800" w:right="1440" w:bottom="1800" w:left="172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6D3" w:rsidRDefault="004A56D3" w:rsidP="00C6554A">
      <w:pPr>
        <w:spacing w:before="0" w:after="0" w:line="240" w:lineRule="auto"/>
      </w:pPr>
      <w:r>
        <w:separator/>
      </w:r>
    </w:p>
  </w:endnote>
  <w:endnote w:type="continuationSeparator" w:id="0">
    <w:p w:rsidR="004A56D3" w:rsidRDefault="004A56D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6D3" w:rsidRDefault="004A56D3" w:rsidP="00C6554A">
      <w:pPr>
        <w:spacing w:before="0" w:after="0" w:line="240" w:lineRule="auto"/>
      </w:pPr>
      <w:r>
        <w:separator/>
      </w:r>
    </w:p>
  </w:footnote>
  <w:footnote w:type="continuationSeparator" w:id="0">
    <w:p w:rsidR="004A56D3" w:rsidRDefault="004A56D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2A"/>
    <w:rsid w:val="002554CD"/>
    <w:rsid w:val="00293B83"/>
    <w:rsid w:val="002B4294"/>
    <w:rsid w:val="00333D0D"/>
    <w:rsid w:val="0036172A"/>
    <w:rsid w:val="004A56D3"/>
    <w:rsid w:val="004C049F"/>
    <w:rsid w:val="005000E2"/>
    <w:rsid w:val="006A3CE7"/>
    <w:rsid w:val="00785504"/>
    <w:rsid w:val="008C5103"/>
    <w:rsid w:val="00A236C3"/>
    <w:rsid w:val="00C6554A"/>
    <w:rsid w:val="00E50DA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9D815"/>
  <w15:chartTrackingRefBased/>
  <w15:docId w15:val="{49C01ACE-803C-48F7-816F-EBA5BFDA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6FDEFB7BAB49528606AE1930547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EE1DF-8788-4A34-A589-5F1927F4EC72}"/>
      </w:docPartPr>
      <w:docPartBody>
        <w:p w:rsidR="00000000" w:rsidRDefault="00E84466">
          <w:pPr>
            <w:pStyle w:val="FF6FDEFB7BAB49528606AE19305475F5"/>
          </w:pPr>
          <w:r>
            <w:t>Heading 2</w:t>
          </w:r>
        </w:p>
      </w:docPartBody>
    </w:docPart>
    <w:docPart>
      <w:docPartPr>
        <w:name w:val="1DE6514BBC4C45839D9221EE6C9F5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06B28-04DE-4998-BF68-64B92188940E}"/>
      </w:docPartPr>
      <w:docPartBody>
        <w:p w:rsidR="00FA6547" w:rsidRDefault="00E84466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E84466">
          <w:pPr>
            <w:pStyle w:val="1DE6514BBC4C45839D9221EE6C9F5B81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66"/>
    <w:rsid w:val="00E8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9D1B9FEB6D496F9D291B57CB4AF66C">
    <w:name w:val="849D1B9FEB6D496F9D291B57CB4AF66C"/>
  </w:style>
  <w:style w:type="paragraph" w:customStyle="1" w:styleId="DC9D00EB905248E8B47BAF7374D2403C">
    <w:name w:val="DC9D00EB905248E8B47BAF7374D2403C"/>
  </w:style>
  <w:style w:type="paragraph" w:customStyle="1" w:styleId="2AA47D1DB7614790AB61819E5D7B08F8">
    <w:name w:val="2AA47D1DB7614790AB61819E5D7B08F8"/>
  </w:style>
  <w:style w:type="paragraph" w:customStyle="1" w:styleId="61123D035FDA499987AA8DD7169A0545">
    <w:name w:val="61123D035FDA499987AA8DD7169A0545"/>
  </w:style>
  <w:style w:type="paragraph" w:customStyle="1" w:styleId="00C2E2C568984CBD801381A7BE1DE1DB">
    <w:name w:val="00C2E2C568984CBD801381A7BE1DE1DB"/>
  </w:style>
  <w:style w:type="paragraph" w:customStyle="1" w:styleId="FE5D49E843DC4A0A98AE9558ABC44A49">
    <w:name w:val="FE5D49E843DC4A0A98AE9558ABC44A49"/>
  </w:style>
  <w:style w:type="paragraph" w:customStyle="1" w:styleId="6AF8D141565A4F929FD42E43E86C2BB4">
    <w:name w:val="6AF8D141565A4F929FD42E43E86C2BB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1549CA95511A43C5A3DF888BFAE0B0B8">
    <w:name w:val="1549CA95511A43C5A3DF888BFAE0B0B8"/>
  </w:style>
  <w:style w:type="paragraph" w:customStyle="1" w:styleId="FF6FDEFB7BAB49528606AE19305475F5">
    <w:name w:val="FF6FDEFB7BAB49528606AE19305475F5"/>
  </w:style>
  <w:style w:type="paragraph" w:customStyle="1" w:styleId="1DE6514BBC4C45839D9221EE6C9F5B81">
    <w:name w:val="1DE6514BBC4C45839D9221EE6C9F5B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19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2022-11-01T11:22:00Z</dcterms:created>
  <dcterms:modified xsi:type="dcterms:W3CDTF">2022-11-01T11:41:00Z</dcterms:modified>
</cp:coreProperties>
</file>